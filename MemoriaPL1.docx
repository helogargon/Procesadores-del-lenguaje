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8D" w:rsidRDefault="00507C63"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-539115</wp:posOffset>
                </wp:positionH>
                <wp:positionV relativeFrom="paragraph">
                  <wp:posOffset>3785870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3F6FD6" w:rsidRDefault="003F6FD6" w:rsidP="00E42FC7">
                            <w:pPr>
                              <w:ind w:left="1416" w:hanging="1416"/>
                              <w:rPr>
                                <w:b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alias w:val="Autor"/>
                                <w:id w:val="78169175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3F6FD6">
                                  <w:rPr>
                                    <w:b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Procesadores de Lenguajes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45pt;margin-top:298.1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" filled="f" stroked="f">
                <v:textbox>
                  <w:txbxContent>
                    <w:p w:rsidR="003F6FD6" w:rsidRPr="003F6FD6" w:rsidRDefault="003F6FD6" w:rsidP="00E42FC7">
                      <w:pPr>
                        <w:ind w:left="1416" w:hanging="1416"/>
                        <w:rPr>
                          <w:b/>
                          <w:color w:val="595959" w:themeColor="text1" w:themeTint="A6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b/>
                            <w:color w:val="595959" w:themeColor="text1" w:themeTint="A6"/>
                            <w:sz w:val="40"/>
                            <w:szCs w:val="40"/>
                          </w:rPr>
                          <w:alias w:val="Autor"/>
                          <w:id w:val="78169175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3F6FD6">
                            <w:rPr>
                              <w:b/>
                              <w:color w:val="595959" w:themeColor="text1" w:themeTint="A6"/>
                              <w:sz w:val="40"/>
                              <w:szCs w:val="40"/>
                            </w:rPr>
                            <w:t>Procesadores de Lenguajes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-554355</wp:posOffset>
                </wp:positionH>
                <wp:positionV relativeFrom="paragraph">
                  <wp:posOffset>4259580</wp:posOffset>
                </wp:positionV>
                <wp:extent cx="3131820" cy="112014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3F6FD6" w:rsidRDefault="003F6FD6" w:rsidP="00507C63">
                            <w:pPr>
                              <w:ind w:left="426" w:right="360"/>
                              <w:jc w:val="right"/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</w:pPr>
                            <w:r w:rsidRPr="003F6FD6"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  <w:t>Helena García González,</w:t>
                            </w:r>
                          </w:p>
                          <w:p w:rsidR="003F6FD6" w:rsidRPr="003F6FD6" w:rsidRDefault="003F6FD6" w:rsidP="00507C63">
                            <w:pPr>
                              <w:ind w:left="426" w:right="360"/>
                              <w:jc w:val="right"/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</w:pPr>
                            <w:r w:rsidRPr="003F6FD6"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  <w:t xml:space="preserve">Elena Mateos Martín, </w:t>
                            </w:r>
                          </w:p>
                          <w:p w:rsidR="003F6FD6" w:rsidRPr="003F6FD6" w:rsidRDefault="003F6FD6" w:rsidP="00507C63">
                            <w:pPr>
                              <w:ind w:left="426" w:right="360"/>
                              <w:jc w:val="right"/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</w:pPr>
                            <w:r w:rsidRPr="003F6FD6">
                              <w:rPr>
                                <w:b/>
                                <w:color w:val="DDDDDD" w:themeColor="background2"/>
                                <w:lang w:val="es-ES"/>
                              </w:rPr>
                              <w:t>Miguel Ángel Monreal Velasco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-43.65pt;margin-top:335.4pt;width:246.6pt;height:8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CcuQIAAMI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" filled="f" stroked="f">
                <v:textbox>
                  <w:txbxContent>
                    <w:p w:rsidR="003F6FD6" w:rsidRPr="003F6FD6" w:rsidRDefault="003F6FD6" w:rsidP="00507C63">
                      <w:pPr>
                        <w:ind w:left="426" w:right="360"/>
                        <w:jc w:val="right"/>
                        <w:rPr>
                          <w:b/>
                          <w:color w:val="DDDDDD" w:themeColor="background2"/>
                          <w:lang w:val="es-ES"/>
                        </w:rPr>
                      </w:pPr>
                      <w:r w:rsidRPr="003F6FD6">
                        <w:rPr>
                          <w:b/>
                          <w:color w:val="DDDDDD" w:themeColor="background2"/>
                          <w:lang w:val="es-ES"/>
                        </w:rPr>
                        <w:t>Helena García González,</w:t>
                      </w:r>
                    </w:p>
                    <w:p w:rsidR="003F6FD6" w:rsidRPr="003F6FD6" w:rsidRDefault="003F6FD6" w:rsidP="00507C63">
                      <w:pPr>
                        <w:ind w:left="426" w:right="360"/>
                        <w:jc w:val="right"/>
                        <w:rPr>
                          <w:b/>
                          <w:color w:val="DDDDDD" w:themeColor="background2"/>
                          <w:lang w:val="es-ES"/>
                        </w:rPr>
                      </w:pPr>
                      <w:r w:rsidRPr="003F6FD6">
                        <w:rPr>
                          <w:b/>
                          <w:color w:val="DDDDDD" w:themeColor="background2"/>
                          <w:lang w:val="es-ES"/>
                        </w:rPr>
                        <w:t xml:space="preserve">Elena Mateos Martín, </w:t>
                      </w:r>
                    </w:p>
                    <w:p w:rsidR="003F6FD6" w:rsidRPr="003F6FD6" w:rsidRDefault="003F6FD6" w:rsidP="00507C63">
                      <w:pPr>
                        <w:ind w:left="426" w:right="360"/>
                        <w:jc w:val="right"/>
                        <w:rPr>
                          <w:b/>
                          <w:color w:val="DDDDDD" w:themeColor="background2"/>
                          <w:lang w:val="es-ES"/>
                        </w:rPr>
                      </w:pPr>
                      <w:r w:rsidRPr="003F6FD6">
                        <w:rPr>
                          <w:b/>
                          <w:color w:val="DDDDDD" w:themeColor="background2"/>
                          <w:lang w:val="es-ES"/>
                        </w:rPr>
                        <w:t>Miguel Ángel Monreal Velasco</w:t>
                      </w:r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ES" w:eastAsia="ja-JP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3F6FD6" w:rsidRPr="00AA7A46" w:rsidRDefault="003F6FD6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144"/>
                                  <w:szCs w:val="144"/>
                                </w:rPr>
                                <w:alias w:val="Título"/>
                                <w:id w:val="-1143726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F6FD6">
                                  <w:rPr>
                                    <w:color w:val="FFE9CA" w:themeColor="accent3" w:themeTint="33"/>
                                    <w:sz w:val="144"/>
                                    <w:szCs w:val="144"/>
                                  </w:rPr>
                                  <w:t>Memoria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3F6FD6" w:rsidRPr="00AA7A46" w:rsidRDefault="003F6FD6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144"/>
                            <w:szCs w:val="144"/>
                          </w:rPr>
                          <w:alias w:val="Título"/>
                          <w:id w:val="-114372696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F6FD6">
                            <w:rPr>
                              <w:color w:val="FFE9CA" w:themeColor="accent3" w:themeTint="33"/>
                              <w:sz w:val="144"/>
                              <w:szCs w:val="144"/>
                            </w:rPr>
                            <w:t>Memoria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 w:rsidRPr="00E42FC7">
        <w:rPr>
          <w:noProof/>
          <w:lang w:val="es-ES" w:eastAsia="ja-JP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ES" w:eastAsia="ja-JP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487322" w:rsidRDefault="003F6FD6" w:rsidP="00613AEA">
                            <w:pPr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color w:val="808080" w:themeColor="background1" w:themeShade="80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3F6FD6" w:rsidRPr="00613AEA" w:rsidRDefault="003F6FD6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29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1buQIAAME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EaR1b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3F6FD6" w:rsidRPr="00487322" w:rsidRDefault="003F6FD6" w:rsidP="00613AEA">
                      <w:pPr>
                        <w:rPr>
                          <w:i/>
                          <w:color w:val="808080" w:themeColor="background1" w:themeShade="80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color w:val="808080" w:themeColor="background1" w:themeShade="80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3F6FD6" w:rsidRPr="00613AEA" w:rsidRDefault="003F6FD6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–</w:t>
      </w:r>
      <w:r w:rsidR="00751268">
        <w:rPr>
          <w:noProof/>
          <w:lang w:val="es-ES" w:eastAsia="ja-JP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Default="0049523E">
      <w:r>
        <w:rPr>
          <w:noProof/>
          <w:lang w:val="es-ES" w:eastAsia="ja-JP"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86E9B4C" wp14:editId="26488841">
                <wp:simplePos x="0" y="0"/>
                <wp:positionH relativeFrom="column">
                  <wp:posOffset>979170</wp:posOffset>
                </wp:positionH>
                <wp:positionV relativeFrom="paragraph">
                  <wp:posOffset>-937895</wp:posOffset>
                </wp:positionV>
                <wp:extent cx="2013585" cy="1009650"/>
                <wp:effectExtent l="0" t="0" r="571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1009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B4E7" id="Rectangle 29" o:spid="_x0000_s1026" style="position:absolute;margin-left:77.1pt;margin-top:-73.85pt;width:158.55pt;height:79.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" fillcolor="white [3212]" stroked="f" strokeweight="2pt"/>
            </w:pict>
          </mc:Fallback>
        </mc:AlternateContent>
      </w:r>
    </w:p>
    <w:p w:rsidR="006B6475" w:rsidRPr="006B6475" w:rsidRDefault="00CC717C" w:rsidP="006B6475"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6C07117" wp14:editId="2FBF578C">
                <wp:simplePos x="0" y="0"/>
                <wp:positionH relativeFrom="column">
                  <wp:posOffset>-53274</wp:posOffset>
                </wp:positionH>
                <wp:positionV relativeFrom="paragraph">
                  <wp:posOffset>102870</wp:posOffset>
                </wp:positionV>
                <wp:extent cx="6468745" cy="1193034"/>
                <wp:effectExtent l="0" t="0" r="0" b="7620"/>
                <wp:wrapNone/>
                <wp:docPr id="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8745" cy="119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D6" w:rsidRPr="00BD4EA0" w:rsidRDefault="003F6FD6" w:rsidP="003F6FD6">
                            <w:pPr>
                              <w:pStyle w:val="Puesto"/>
                              <w:rPr>
                                <w:rFonts w:cstheme="majorHAnsi"/>
                                <w:lang w:val="pt-BR"/>
                              </w:rPr>
                            </w:pPr>
                            <w:sdt>
                              <w:sdtPr>
                                <w:alias w:val="Título"/>
                                <w:id w:val="13032005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3F6FD6">
                                  <w:t>Memoria</w:t>
                                </w:r>
                              </w:sdtContent>
                            </w:sdt>
                          </w:p>
                          <w:p w:rsidR="003F6FD6" w:rsidRPr="00BD4EA0" w:rsidRDefault="003F6FD6" w:rsidP="006B647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69200" w:themeColor="accent3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7117" id="Rectangle 32" o:spid="_x0000_s1030" style="position:absolute;margin-left:-4.2pt;margin-top:8.1pt;width:509.35pt;height:93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" filled="f" fillcolor="#5a5a5a [2109]" stroked="f" strokeweight="2pt">
                <v:textbox>
                  <w:txbxContent>
                    <w:p w:rsidR="003F6FD6" w:rsidRPr="00BD4EA0" w:rsidRDefault="003F6FD6" w:rsidP="003F6FD6">
                      <w:pPr>
                        <w:pStyle w:val="Puesto"/>
                        <w:rPr>
                          <w:rFonts w:cstheme="majorHAnsi"/>
                          <w:lang w:val="pt-BR"/>
                        </w:rPr>
                      </w:pPr>
                      <w:sdt>
                        <w:sdtPr>
                          <w:alias w:val="Título"/>
                          <w:id w:val="13032005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F6FD6">
                            <w:t>Memoria</w:t>
                          </w:r>
                        </w:sdtContent>
                      </w:sdt>
                    </w:p>
                    <w:p w:rsidR="003F6FD6" w:rsidRPr="00BD4EA0" w:rsidRDefault="003F6FD6" w:rsidP="006B6475">
                      <w:pPr>
                        <w:jc w:val="center"/>
                        <w:rPr>
                          <w:rFonts w:asciiTheme="majorHAnsi" w:hAnsiTheme="majorHAnsi" w:cstheme="majorHAnsi"/>
                          <w:color w:val="F69200" w:themeColor="accent3"/>
                          <w:sz w:val="100"/>
                          <w:szCs w:val="1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6475" w:rsidRDefault="006B6475" w:rsidP="006B6475"/>
    <w:p w:rsidR="006B6475" w:rsidRDefault="006B6475" w:rsidP="006B6475"/>
    <w:p w:rsidR="006B6475" w:rsidRDefault="006B6475" w:rsidP="006B6475"/>
    <w:p w:rsidR="006B6475" w:rsidRDefault="006B6475" w:rsidP="006B6475"/>
    <w:p w:rsidR="00A910A0" w:rsidRDefault="00A910A0" w:rsidP="006B6475"/>
    <w:p w:rsidR="00A910A0" w:rsidRDefault="00A910A0" w:rsidP="006B6475"/>
    <w:p w:rsidR="006B6475" w:rsidRPr="006B6475" w:rsidRDefault="006B6475" w:rsidP="006B6475">
      <w:pPr>
        <w:pStyle w:val="Ttulo1"/>
        <w:rPr>
          <w:rFonts w:cstheme="minorHAnsi"/>
          <w:lang w:val="pt-BR"/>
        </w:rPr>
      </w:pPr>
      <w:bookmarkStart w:id="0" w:name="_Toc379028885"/>
      <w:r w:rsidRPr="006B6475">
        <w:rPr>
          <w:rFonts w:cstheme="minorHAnsi"/>
          <w:lang w:val="pt-BR"/>
        </w:rPr>
        <w:t>Título 1</w:t>
      </w:r>
      <w:bookmarkEnd w:id="0"/>
    </w:p>
    <w:p w:rsidR="006B6475" w:rsidRPr="00416CB0" w:rsidRDefault="006B6475" w:rsidP="006B6475">
      <w:pPr>
        <w:pStyle w:val="Ttulo2"/>
        <w:rPr>
          <w:lang w:val="pt-BR"/>
        </w:rPr>
      </w:pPr>
      <w:bookmarkStart w:id="1" w:name="_Toc379028886"/>
      <w:r w:rsidRPr="00416CB0">
        <w:rPr>
          <w:lang w:val="pt-BR"/>
        </w:rPr>
        <w:t>Título 2</w:t>
      </w:r>
      <w:bookmarkEnd w:id="1"/>
    </w:p>
    <w:p w:rsidR="006B6475" w:rsidRPr="00416CB0" w:rsidRDefault="006B6475" w:rsidP="00A06702">
      <w:pPr>
        <w:pStyle w:val="Ttulo3"/>
        <w:rPr>
          <w:lang w:val="pt-BR"/>
        </w:rPr>
      </w:pPr>
      <w:bookmarkStart w:id="2" w:name="_Toc379028887"/>
      <w:r w:rsidRPr="00416CB0">
        <w:rPr>
          <w:lang w:val="pt-BR"/>
        </w:rPr>
        <w:t>Título 3</w:t>
      </w:r>
      <w:bookmarkEnd w:id="2"/>
    </w:p>
    <w:p w:rsidR="006B6475" w:rsidRPr="00416CB0" w:rsidRDefault="006B6475" w:rsidP="006B6475">
      <w:pPr>
        <w:rPr>
          <w:lang w:val="pt-BR"/>
        </w:rPr>
      </w:pPr>
    </w:p>
    <w:p w:rsidR="006B6475" w:rsidRDefault="006B6475" w:rsidP="006B6475">
      <w:pPr>
        <w:rPr>
          <w:lang w:val="pt-BR"/>
        </w:rPr>
      </w:pPr>
      <w:r w:rsidRPr="00FA1D59">
        <w:rPr>
          <w:u w:val="single"/>
          <w:lang w:val="pt-BR"/>
        </w:rPr>
        <w:t>Norm</w:t>
      </w:r>
      <w:bookmarkStart w:id="3" w:name="_GoBack"/>
      <w:bookmarkEnd w:id="3"/>
      <w:r w:rsidRPr="00FA1D59">
        <w:rPr>
          <w:u w:val="single"/>
          <w:lang w:val="pt-BR"/>
        </w:rPr>
        <w:t>al</w:t>
      </w:r>
    </w:p>
    <w:p w:rsidR="0008470B" w:rsidRDefault="003F6FD6" w:rsidP="003F6FD6">
      <w:pPr>
        <w:tabs>
          <w:tab w:val="left" w:pos="3405"/>
        </w:tabs>
        <w:rPr>
          <w:lang w:val="pt-BR"/>
        </w:rPr>
      </w:pPr>
      <w:r>
        <w:rPr>
          <w:lang w:val="pt-BR"/>
        </w:rPr>
        <w:tab/>
      </w:r>
    </w:p>
    <w:p w:rsidR="006B6475" w:rsidRDefault="006B6475" w:rsidP="007742DF">
      <w:pPr>
        <w:jc w:val="center"/>
        <w:rPr>
          <w:lang w:val="pt-BR"/>
        </w:rPr>
      </w:pPr>
    </w:p>
    <w:p w:rsidR="006B6475" w:rsidRDefault="006B6475" w:rsidP="006B6475">
      <w:pPr>
        <w:rPr>
          <w:lang w:val="pt-BR"/>
        </w:rPr>
      </w:pPr>
    </w:p>
    <w:p w:rsidR="006B6475" w:rsidRDefault="006B6475" w:rsidP="0086428F">
      <w:pPr>
        <w:pStyle w:val="Ttulo2"/>
        <w:rPr>
          <w:lang w:val="pt-BR"/>
        </w:rPr>
      </w:pPr>
    </w:p>
    <w:p w:rsidR="00A910A0" w:rsidRDefault="00A910A0" w:rsidP="00A910A0">
      <w:pPr>
        <w:rPr>
          <w:lang w:val="pt-BR" w:eastAsia="es-AR"/>
        </w:rPr>
      </w:pPr>
    </w:p>
    <w:p w:rsidR="00A910A0" w:rsidRPr="00A910A0" w:rsidRDefault="00A910A0" w:rsidP="00A910A0">
      <w:pPr>
        <w:rPr>
          <w:lang w:val="pt-BR" w:eastAsia="es-AR"/>
        </w:rPr>
      </w:pPr>
    </w:p>
    <w:p w:rsidR="006B6475" w:rsidRDefault="006B6475" w:rsidP="006B6475">
      <w:pPr>
        <w:rPr>
          <w:lang w:val="pt-BR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lang w:eastAsia="zh-CN"/>
        </w:rPr>
      </w:sdtEndPr>
      <w:sdtContent>
        <w:p w:rsidR="006B6475" w:rsidRPr="00FE319B" w:rsidRDefault="006B6475" w:rsidP="006B6475">
          <w:pPr>
            <w:pStyle w:val="TtulodeTDC"/>
            <w:rPr>
              <w:lang w:val="pt-BR"/>
            </w:rPr>
          </w:pPr>
          <w:r w:rsidRPr="00FE319B">
            <w:rPr>
              <w:lang w:val="pt-BR"/>
            </w:rPr>
            <w:t>Contenido</w:t>
          </w:r>
        </w:p>
        <w:p w:rsidR="006B6475" w:rsidRDefault="0053624F">
          <w:pPr>
            <w:pStyle w:val="TDC1"/>
            <w:tabs>
              <w:tab w:val="right" w:leader="dot" w:pos="9743"/>
            </w:tabs>
            <w:rPr>
              <w:noProof/>
            </w:rPr>
          </w:pPr>
          <w:r>
            <w:fldChar w:fldCharType="begin"/>
          </w:r>
          <w:r w:rsidR="006B6475">
            <w:instrText xml:space="preserve"> TOC \o "1-3" \h \z \u </w:instrText>
          </w:r>
          <w:r>
            <w:fldChar w:fldCharType="separate"/>
          </w:r>
          <w:hyperlink w:anchor="_Toc379028885" w:history="1">
            <w:r w:rsidR="006B6475" w:rsidRPr="00D8604A">
              <w:rPr>
                <w:rStyle w:val="Hipervnculo"/>
                <w:noProof/>
                <w:lang w:val="pt-BR"/>
              </w:rPr>
              <w:t>Título 1</w:t>
            </w:r>
            <w:r w:rsidR="006B6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475" w:rsidRDefault="003F6FD6">
          <w:pPr>
            <w:pStyle w:val="TDC2"/>
            <w:tabs>
              <w:tab w:val="right" w:leader="dot" w:pos="9743"/>
            </w:tabs>
            <w:rPr>
              <w:noProof/>
            </w:rPr>
          </w:pPr>
          <w:hyperlink w:anchor="_Toc379028886" w:history="1">
            <w:r w:rsidR="006B6475" w:rsidRPr="00D8604A">
              <w:rPr>
                <w:rStyle w:val="Hipervnculo"/>
                <w:noProof/>
                <w:lang w:val="pt-BR"/>
              </w:rPr>
              <w:t>Título 2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_Toc379028886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3F6FD6">
          <w:pPr>
            <w:pStyle w:val="TDC3"/>
            <w:tabs>
              <w:tab w:val="right" w:leader="dot" w:pos="9743"/>
            </w:tabs>
            <w:rPr>
              <w:noProof/>
            </w:rPr>
          </w:pPr>
          <w:hyperlink w:anchor="_Toc379028887" w:history="1">
            <w:r w:rsidR="006B6475" w:rsidRPr="00D8604A">
              <w:rPr>
                <w:rStyle w:val="Hipervnculo"/>
                <w:noProof/>
                <w:lang w:val="pt-BR"/>
              </w:rPr>
              <w:t>Título 3</w:t>
            </w:r>
            <w:r w:rsidR="006B6475">
              <w:rPr>
                <w:noProof/>
                <w:webHidden/>
              </w:rPr>
              <w:tab/>
            </w:r>
            <w:r w:rsidR="0053624F">
              <w:rPr>
                <w:noProof/>
                <w:webHidden/>
              </w:rPr>
              <w:fldChar w:fldCharType="begin"/>
            </w:r>
            <w:r w:rsidR="006B6475">
              <w:rPr>
                <w:noProof/>
                <w:webHidden/>
              </w:rPr>
              <w:instrText xml:space="preserve"> PAGEREF _Toc379028887 \h </w:instrText>
            </w:r>
            <w:r w:rsidR="0053624F">
              <w:rPr>
                <w:noProof/>
                <w:webHidden/>
              </w:rPr>
            </w:r>
            <w:r w:rsidR="0053624F">
              <w:rPr>
                <w:noProof/>
                <w:webHidden/>
              </w:rPr>
              <w:fldChar w:fldCharType="separate"/>
            </w:r>
            <w:r w:rsidR="004A5314">
              <w:rPr>
                <w:noProof/>
                <w:webHidden/>
              </w:rPr>
              <w:t>2</w:t>
            </w:r>
            <w:r w:rsidR="0053624F">
              <w:rPr>
                <w:noProof/>
                <w:webHidden/>
              </w:rPr>
              <w:fldChar w:fldCharType="end"/>
            </w:r>
          </w:hyperlink>
        </w:p>
        <w:p w:rsidR="006B6475" w:rsidRDefault="0053624F" w:rsidP="006B6475">
          <w:pPr>
            <w:spacing w:after="0" w:line="240" w:lineRule="auto"/>
          </w:pPr>
          <w:r>
            <w:fldChar w:fldCharType="end"/>
          </w:r>
        </w:p>
      </w:sdtContent>
    </w:sdt>
    <w:p w:rsidR="007B7BBB" w:rsidRDefault="00E9533F" w:rsidP="00576B14">
      <w:pPr>
        <w:tabs>
          <w:tab w:val="left" w:pos="7742"/>
        </w:tabs>
      </w:pPr>
      <w:r>
        <w:tab/>
      </w:r>
    </w:p>
    <w:p w:rsidR="0008470B" w:rsidRDefault="0008470B"/>
    <w:sectPr w:rsidR="0008470B" w:rsidSect="006A5F48">
      <w:headerReference w:type="default" r:id="rId9"/>
      <w:footerReference w:type="default" r:id="rId10"/>
      <w:footerReference w:type="first" r:id="rId11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7FC" w:rsidRDefault="008507FC" w:rsidP="006B6475">
      <w:pPr>
        <w:spacing w:after="0" w:line="240" w:lineRule="auto"/>
      </w:pPr>
      <w:r>
        <w:separator/>
      </w:r>
    </w:p>
    <w:p w:rsidR="008507FC" w:rsidRDefault="008507FC"/>
    <w:p w:rsidR="008507FC" w:rsidRDefault="008507FC"/>
  </w:endnote>
  <w:endnote w:type="continuationSeparator" w:id="0">
    <w:p w:rsidR="008507FC" w:rsidRDefault="008507FC" w:rsidP="006B6475">
      <w:pPr>
        <w:spacing w:after="0" w:line="240" w:lineRule="auto"/>
      </w:pPr>
      <w:r>
        <w:continuationSeparator/>
      </w:r>
    </w:p>
    <w:p w:rsidR="008507FC" w:rsidRDefault="008507FC"/>
    <w:p w:rsidR="008507FC" w:rsidRDefault="008507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zSans-Book">
    <w:panose1 w:val="02000603040000020003"/>
    <w:charset w:val="00"/>
    <w:family w:val="auto"/>
    <w:pitch w:val="variable"/>
    <w:sig w:usb0="A00002AF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3F6FD6" w:rsidRPr="00AE0282" w:rsidTr="00AA7A46">
      <w:trPr>
        <w:trHeight w:val="299"/>
      </w:trPr>
      <w:tc>
        <w:tcPr>
          <w:tcW w:w="9923" w:type="dxa"/>
          <w:vAlign w:val="center"/>
        </w:tcPr>
        <w:p w:rsidR="003F6FD6" w:rsidRPr="00AA7A46" w:rsidRDefault="003F6FD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lang w:val="it-IT"/>
            </w:rPr>
          </w:pPr>
          <w:r w:rsidRPr="00E42FC7">
            <w:rPr>
              <w:noProof/>
              <w:lang w:val="es-ES" w:eastAsia="ja-JP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6FD6" w:rsidRPr="00F873AA" w:rsidTr="00AA7A46">
      <w:trPr>
        <w:trHeight w:val="299"/>
      </w:trPr>
      <w:tc>
        <w:tcPr>
          <w:tcW w:w="9923" w:type="dxa"/>
          <w:vAlign w:val="center"/>
        </w:tcPr>
        <w:p w:rsidR="003F6FD6" w:rsidRPr="00AA7A46" w:rsidRDefault="003F6FD6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="Arial" w:hAnsi="Arial" w:cs="Arial"/>
                  <w:color w:val="808080" w:themeColor="background1" w:themeShade="80"/>
                  <w:sz w:val="24"/>
                  <w:lang w:val="it-IT"/>
                </w:rPr>
                <w:t>Procesadores de Lenguajes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                                    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4A1320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2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3F6FD6" w:rsidRDefault="003F6FD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D6" w:rsidRDefault="003F6FD6">
    <w:pPr>
      <w:pStyle w:val="Piedepgina"/>
    </w:pPr>
    <w:r>
      <w:rPr>
        <w:noProof/>
        <w:lang w:val="es-ES" w:eastAsia="ja-JP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7FC" w:rsidRDefault="008507FC" w:rsidP="006B6475">
      <w:pPr>
        <w:spacing w:after="0" w:line="240" w:lineRule="auto"/>
      </w:pPr>
      <w:r>
        <w:separator/>
      </w:r>
    </w:p>
    <w:p w:rsidR="008507FC" w:rsidRDefault="008507FC"/>
    <w:p w:rsidR="008507FC" w:rsidRDefault="008507FC"/>
  </w:footnote>
  <w:footnote w:type="continuationSeparator" w:id="0">
    <w:p w:rsidR="008507FC" w:rsidRDefault="008507FC" w:rsidP="006B6475">
      <w:pPr>
        <w:spacing w:after="0" w:line="240" w:lineRule="auto"/>
      </w:pPr>
      <w:r>
        <w:continuationSeparator/>
      </w:r>
    </w:p>
    <w:p w:rsidR="008507FC" w:rsidRDefault="008507FC"/>
    <w:p w:rsidR="008507FC" w:rsidRDefault="008507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3F6FD6" w:rsidTr="006A5F48">
      <w:trPr>
        <w:trHeight w:val="516"/>
      </w:trPr>
      <w:tc>
        <w:tcPr>
          <w:tcW w:w="10001" w:type="dxa"/>
        </w:tcPr>
        <w:p w:rsidR="003F6FD6" w:rsidRPr="00B35300" w:rsidRDefault="003F6FD6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ES" w:eastAsia="ja-JP"/>
            </w:rPr>
            <w:drawing>
              <wp:anchor distT="0" distB="0" distL="114300" distR="114300" simplePos="0" relativeHeight="251672064" behindDoc="0" locked="0" layoutInCell="1" allowOverlap="1" wp14:anchorId="07E05023" wp14:editId="436F05F0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6FD6" w:rsidRPr="00A910A0" w:rsidTr="006A5F48">
      <w:trPr>
        <w:trHeight w:val="454"/>
      </w:trPr>
      <w:tc>
        <w:tcPr>
          <w:tcW w:w="10001" w:type="dxa"/>
        </w:tcPr>
        <w:p w:rsidR="003F6FD6" w:rsidRPr="00A910A0" w:rsidRDefault="003F6FD6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ES" w:eastAsia="ja-JP"/>
            </w:rPr>
            <w:drawing>
              <wp:anchor distT="0" distB="0" distL="114300" distR="114300" simplePos="0" relativeHeight="251674112" behindDoc="0" locked="0" layoutInCell="1" allowOverlap="1" wp14:anchorId="15439D02" wp14:editId="5DEB20E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="Arial" w:hAnsi="Arial" w:cs="Arial"/>
                  <w:color w:val="F69200" w:themeColor="accent3"/>
                  <w:sz w:val="26"/>
                  <w:szCs w:val="26"/>
                  <w:lang w:val="it-IT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Memoria</w:t>
              </w:r>
            </w:sdtContent>
          </w:sdt>
        </w:p>
      </w:tc>
    </w:tr>
  </w:tbl>
  <w:p w:rsidR="003F6FD6" w:rsidRDefault="003F6FD6">
    <w:pPr>
      <w:pStyle w:val="Encabezado"/>
    </w:pP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05938B3" wp14:editId="19E0E027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0409B0" wp14:editId="2CF496C1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ES" w:eastAsia="ja-JP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484095" wp14:editId="74E25F21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5094C"/>
    <w:rsid w:val="0027361D"/>
    <w:rsid w:val="0029176E"/>
    <w:rsid w:val="002B4017"/>
    <w:rsid w:val="00304073"/>
    <w:rsid w:val="003059E5"/>
    <w:rsid w:val="003318B7"/>
    <w:rsid w:val="00345CB9"/>
    <w:rsid w:val="003F6FD6"/>
    <w:rsid w:val="00432F7D"/>
    <w:rsid w:val="00447106"/>
    <w:rsid w:val="00487322"/>
    <w:rsid w:val="0049523E"/>
    <w:rsid w:val="004A1320"/>
    <w:rsid w:val="004A5314"/>
    <w:rsid w:val="004D57B2"/>
    <w:rsid w:val="00507C63"/>
    <w:rsid w:val="0053624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816E5B"/>
    <w:rsid w:val="008507FC"/>
    <w:rsid w:val="0086428F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74518"/>
    <w:rsid w:val="00A8046A"/>
    <w:rsid w:val="00A910A0"/>
    <w:rsid w:val="00AA7A46"/>
    <w:rsid w:val="00AB4BE4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42E04"/>
    <w:rsid w:val="00D510B0"/>
    <w:rsid w:val="00D564EE"/>
    <w:rsid w:val="00D9420E"/>
    <w:rsid w:val="00E42FC7"/>
    <w:rsid w:val="00E65350"/>
    <w:rsid w:val="00E87FDF"/>
    <w:rsid w:val="00E9533F"/>
    <w:rsid w:val="00EA1C24"/>
    <w:rsid w:val="00ED113E"/>
    <w:rsid w:val="00F23F7E"/>
    <w:rsid w:val="00F45ED1"/>
    <w:rsid w:val="00F4776B"/>
    <w:rsid w:val="00F73A60"/>
    <w:rsid w:val="00F873AA"/>
    <w:rsid w:val="00F92E05"/>
    <w:rsid w:val="00FA1D59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D6"/>
    <w:rPr>
      <w:rFonts w:ascii="LuzSans-Book" w:hAnsi="LuzSans-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F6FD6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72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FD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44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6FD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36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F6FD6"/>
    <w:rPr>
      <w:rFonts w:ascii="LuzSans-Book" w:eastAsiaTheme="majorEastAsia" w:hAnsi="LuzSans-Book" w:cstheme="majorBidi"/>
      <w:b/>
      <w:bCs/>
      <w:color w:val="FEC306" w:themeColor="accent5"/>
      <w:sz w:val="72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F6FD6"/>
    <w:rPr>
      <w:rFonts w:ascii="LuzSans-Book" w:eastAsiaTheme="majorEastAsia" w:hAnsi="LuzSans-Book" w:cstheme="majorBidi"/>
      <w:b/>
      <w:bCs/>
      <w:color w:val="A6B727" w:themeColor="accent2"/>
      <w:sz w:val="44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F6FD6"/>
    <w:rPr>
      <w:rFonts w:ascii="LuzSans-Book" w:eastAsiaTheme="majorEastAsia" w:hAnsi="LuzSans-Book" w:cstheme="majorBidi"/>
      <w:b/>
      <w:bCs/>
      <w:color w:val="7B881D" w:themeColor="accent2" w:themeShade="BF"/>
      <w:sz w:val="36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3F6FD6"/>
    <w:pPr>
      <w:spacing w:after="300" w:line="240" w:lineRule="auto"/>
      <w:contextualSpacing/>
      <w:jc w:val="right"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F6FD6"/>
    <w:rPr>
      <w:rFonts w:ascii="LuzSans-Book" w:eastAsiaTheme="majorEastAsia" w:hAnsi="LuzSans-Book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52865-86F4-47E3-A136-B29C57CF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2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</vt:lpstr>
      <vt:lpstr>Valor Creativo</vt:lpstr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/>
  <dc:creator>Procesadores de Lenguajes</dc:creator>
  <cp:lastModifiedBy>Elena Mateos Martín</cp:lastModifiedBy>
  <cp:revision>2</cp:revision>
  <dcterms:created xsi:type="dcterms:W3CDTF">2017-03-06T09:23:00Z</dcterms:created>
  <dcterms:modified xsi:type="dcterms:W3CDTF">2017-03-06T09:23:00Z</dcterms:modified>
</cp:coreProperties>
</file>